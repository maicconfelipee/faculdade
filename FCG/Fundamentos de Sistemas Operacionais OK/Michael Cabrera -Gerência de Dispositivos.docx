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C91780" w14:paraId="0CA3B93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73CC49" w14:textId="4F38B153" w:rsidR="00692703" w:rsidRPr="00C91780" w:rsidRDefault="00EB06D4" w:rsidP="009536F4">
            <w:pPr>
              <w:pStyle w:val="Ttulo"/>
              <w:spacing w:line="276" w:lineRule="auto"/>
              <w:rPr>
                <w:lang w:val="pt-BR"/>
              </w:rPr>
            </w:pPr>
            <w:bookmarkStart w:id="0" w:name="_Hlk40768377"/>
            <w:r>
              <w:rPr>
                <w:lang w:val="pt-BR"/>
              </w:rPr>
              <w:t>Michael</w:t>
            </w:r>
            <w:r w:rsidR="00692703" w:rsidRPr="00C91780">
              <w:rPr>
                <w:lang w:val="pt-BR" w:bidi="pt-BR"/>
              </w:rPr>
              <w:t xml:space="preserve"> </w:t>
            </w:r>
            <w:r>
              <w:rPr>
                <w:rStyle w:val="nfaseIntensa"/>
                <w:lang w:val="pt-BR"/>
              </w:rPr>
              <w:t>Cabrera</w:t>
            </w:r>
          </w:p>
          <w:p w14:paraId="7C9F79C0" w14:textId="62A6D560" w:rsidR="00EB06D4" w:rsidRDefault="00EB06D4" w:rsidP="009536F4">
            <w:pPr>
              <w:pStyle w:val="nfasedasinformaesdecontato"/>
              <w:spacing w:line="276" w:lineRule="au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FCG-MS</w:t>
            </w:r>
          </w:p>
          <w:p w14:paraId="31C08D9A" w14:textId="0F7417B4" w:rsidR="00FF7AE3" w:rsidRPr="00FF7AE3" w:rsidRDefault="00FF7AE3" w:rsidP="009536F4">
            <w:pPr>
              <w:pStyle w:val="nfasedasinformaesdecontato"/>
              <w:spacing w:line="276" w:lineRule="auto"/>
              <w:rPr>
                <w:lang w:val="pt-BR"/>
              </w:rPr>
            </w:pPr>
            <w:r w:rsidRPr="00FF7AE3">
              <w:rPr>
                <w:bCs/>
                <w:lang w:val="en-US"/>
              </w:rPr>
              <w:t>Prof. Me. Leandro Borges</w:t>
            </w:r>
          </w:p>
          <w:p w14:paraId="4970EF93" w14:textId="3516B53D" w:rsidR="00DD16A3" w:rsidRPr="00C91780" w:rsidRDefault="00DD16A3" w:rsidP="009536F4">
            <w:pPr>
              <w:pStyle w:val="nfasedasinformaesdecontato"/>
              <w:spacing w:line="276" w:lineRule="auto"/>
              <w:contextualSpacing w:val="0"/>
              <w:rPr>
                <w:lang w:val="pt-BR"/>
              </w:rPr>
            </w:pPr>
          </w:p>
        </w:tc>
      </w:tr>
      <w:tr w:rsidR="005579C9" w:rsidRPr="00C91780" w14:paraId="3CD82456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0437AA" w14:textId="7B84EC45" w:rsidR="005579C9" w:rsidRPr="00C91780" w:rsidRDefault="009C7B8F" w:rsidP="009536F4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 w:rsidR="009C7B8F" w:rsidRPr="00C91780" w14:paraId="533E2B2A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9D31E4D" w14:textId="77777777" w:rsidR="009C7B8F" w:rsidRDefault="009C7B8F" w:rsidP="009536F4">
            <w:pPr>
              <w:spacing w:line="276" w:lineRule="auto"/>
              <w:rPr>
                <w:lang w:val="pt-BR"/>
              </w:rPr>
            </w:pPr>
          </w:p>
        </w:tc>
      </w:tr>
    </w:tbl>
    <w:p w14:paraId="5969A10D" w14:textId="08299DCA" w:rsidR="00EB06D4" w:rsidRPr="00C91780" w:rsidRDefault="00C066F4" w:rsidP="009536F4">
      <w:pPr>
        <w:pStyle w:val="Cabealho"/>
        <w:spacing w:line="276" w:lineRule="auto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anchor distT="0" distB="0" distL="114300" distR="114300" simplePos="0" relativeHeight="251659264" behindDoc="0" locked="0" layoutInCell="1" allowOverlap="1" wp14:anchorId="5E6BB9C4" wp14:editId="4898085F">
            <wp:simplePos x="0" y="0"/>
            <wp:positionH relativeFrom="page">
              <wp:align>right</wp:align>
            </wp:positionH>
            <wp:positionV relativeFrom="paragraph">
              <wp:posOffset>-1934048</wp:posOffset>
            </wp:positionV>
            <wp:extent cx="1437640" cy="60896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F4">
        <w:rPr>
          <w:rFonts w:ascii="Arial" w:hAnsi="Arial" w:cs="Arial"/>
          <w:i/>
          <w:iCs/>
          <w:noProof/>
          <w:szCs w:val="24"/>
          <w:lang w:val="pt-BR"/>
        </w:rPr>
        <w:drawing>
          <wp:anchor distT="0" distB="0" distL="114300" distR="114300" simplePos="0" relativeHeight="251660288" behindDoc="1" locked="0" layoutInCell="1" allowOverlap="1" wp14:anchorId="23A1F030" wp14:editId="2A227D32">
            <wp:simplePos x="0" y="0"/>
            <wp:positionH relativeFrom="margin">
              <wp:posOffset>-373067</wp:posOffset>
            </wp:positionH>
            <wp:positionV relativeFrom="paragraph">
              <wp:posOffset>6553759</wp:posOffset>
            </wp:positionV>
            <wp:extent cx="6390005" cy="146748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3918" w:rsidRPr="00B33918">
        <w:rPr>
          <w:b/>
          <w:bCs/>
        </w:rPr>
        <w:t>Gerência de Dispositivos</w:t>
      </w:r>
      <w:r w:rsidR="00E36305">
        <w:t>.</w:t>
      </w:r>
      <w:r w:rsidR="00C85444">
        <w:t xml:space="preserve"> </w:t>
      </w:r>
    </w:p>
    <w:tbl>
      <w:tblPr>
        <w:tblStyle w:val="Tabelacomgrade"/>
        <w:tblpPr w:leftFromText="141" w:rightFromText="141" w:vertAnchor="text" w:horzAnchor="page" w:tblpX="688" w:tblpY="59"/>
        <w:tblW w:w="557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Tabela de layout de experiência"/>
      </w:tblPr>
      <w:tblGrid>
        <w:gridCol w:w="10029"/>
      </w:tblGrid>
      <w:tr w:rsidR="00B33918" w:rsidRPr="00C91780" w14:paraId="3EFFB191" w14:textId="77777777" w:rsidTr="00B33918">
        <w:trPr>
          <w:trHeight w:val="317"/>
        </w:trPr>
        <w:tc>
          <w:tcPr>
            <w:tcW w:w="10030" w:type="dxa"/>
          </w:tcPr>
          <w:p w14:paraId="79FDCB88" w14:textId="77777777" w:rsidR="00B33918" w:rsidRPr="00C91780" w:rsidRDefault="00B33918" w:rsidP="009536F4">
            <w:pPr>
              <w:pStyle w:val="Cabealho"/>
              <w:spacing w:line="276" w:lineRule="auto"/>
              <w:rPr>
                <w:lang w:val="pt-BR"/>
              </w:rPr>
            </w:pPr>
          </w:p>
          <w:p w14:paraId="18761CDD" w14:textId="77777777" w:rsidR="00B33918" w:rsidRPr="00C91780" w:rsidRDefault="00B33918" w:rsidP="009536F4">
            <w:pPr>
              <w:pStyle w:val="Ttulo2"/>
              <w:spacing w:line="276" w:lineRule="auto"/>
              <w:outlineLvl w:val="1"/>
              <w:rPr>
                <w:lang w:val="pt-BR"/>
              </w:rPr>
            </w:pPr>
            <w:r>
              <w:rPr>
                <w:lang w:val="pt-BR" w:bidi="pt-BR"/>
              </w:rPr>
              <w:t>Exercicios</w:t>
            </w:r>
          </w:p>
          <w:p w14:paraId="063E18E4" w14:textId="77777777" w:rsidR="00B33918" w:rsidRDefault="00B33918" w:rsidP="009536F4">
            <w:pPr>
              <w:pStyle w:val="Cabealho"/>
              <w:spacing w:line="276" w:lineRule="auto"/>
              <w:jc w:val="both"/>
              <w:rPr>
                <w:sz w:val="28"/>
                <w:szCs w:val="28"/>
                <w:lang w:val="pt-BR"/>
              </w:rPr>
            </w:pPr>
          </w:p>
          <w:p w14:paraId="13E87E67" w14:textId="6762F437" w:rsidR="00B33918" w:rsidRPr="00846033" w:rsidRDefault="00B33918" w:rsidP="009536F4">
            <w:pPr>
              <w:pStyle w:val="Cabealho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b/>
                <w:bCs/>
                <w:szCs w:val="24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</w:t>
            </w:r>
            <w:r w:rsidRPr="00EB06D4">
              <w:rPr>
                <w:rFonts w:ascii="Arial" w:hAnsi="Arial" w:cs="Arial"/>
                <w:b/>
                <w:bCs/>
                <w:szCs w:val="24"/>
                <w:lang w:val="pt-BR"/>
              </w:rPr>
              <w:t>1.</w:t>
            </w:r>
            <w:r w:rsidRPr="00B33918">
              <w:rPr>
                <w:rFonts w:asciiTheme="minorHAnsi" w:eastAsiaTheme="minorEastAsia" w:hAnsi="Trebuchet MS" w:cstheme="minorBidi"/>
                <w:bCs/>
                <w:color w:val="404040" w:themeColor="text1" w:themeTint="BF"/>
                <w:kern w:val="24"/>
                <w:sz w:val="48"/>
                <w:szCs w:val="48"/>
                <w:lang w:val="pt-BR" w:eastAsia="pt-BR"/>
              </w:rPr>
              <w:t xml:space="preserve"> </w:t>
            </w:r>
            <w:r w:rsidRPr="00B33918">
              <w:rPr>
                <w:rFonts w:ascii="Arial" w:hAnsi="Arial" w:cs="Arial"/>
                <w:b/>
                <w:bCs/>
                <w:szCs w:val="24"/>
                <w:lang w:val="pt-BR"/>
              </w:rPr>
              <w:t>1. O que são os discos magnéticos?</w:t>
            </w:r>
          </w:p>
          <w:p w14:paraId="5945F1CF" w14:textId="56F63D49" w:rsidR="00B33918" w:rsidRPr="00C71382" w:rsidRDefault="00C71382" w:rsidP="009536F4">
            <w:pPr>
              <w:pStyle w:val="Cabealho"/>
              <w:spacing w:line="276" w:lineRule="auto"/>
              <w:jc w:val="both"/>
              <w:rPr>
                <w:rFonts w:ascii="Arial" w:hAnsi="Arial" w:cs="Arial"/>
                <w:i/>
                <w:iCs/>
                <w:szCs w:val="24"/>
                <w:lang w:val="pt-BR"/>
              </w:rPr>
            </w:pPr>
            <w:r w:rsidRPr="00C71382">
              <w:rPr>
                <w:rFonts w:ascii="Arial" w:hAnsi="Arial" w:cs="Arial"/>
                <w:i/>
                <w:iCs/>
                <w:szCs w:val="24"/>
                <w:lang w:val="pt-BR"/>
              </w:rPr>
              <w:t>R=</w:t>
            </w:r>
            <w:r w:rsidRPr="00C71382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C85444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São</w:t>
            </w:r>
            <w:r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 xml:space="preserve"> um tipo de memória secundária </w:t>
            </w:r>
            <w:r w:rsidR="00C85444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 xml:space="preserve">não volátil, com baixo custo e maior capacidade de armazenamento, porém mais lento se comparada com o acesso a memória principal. </w:t>
            </w:r>
          </w:p>
          <w:p w14:paraId="6B5A7B79" w14:textId="77777777" w:rsidR="00B33918" w:rsidRDefault="00B33918" w:rsidP="009536F4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szCs w:val="24"/>
                <w:lang w:val="pt-BR"/>
              </w:rPr>
            </w:pPr>
          </w:p>
          <w:p w14:paraId="093FB2AB" w14:textId="77777777" w:rsidR="00B33918" w:rsidRPr="00B33918" w:rsidRDefault="00B33918" w:rsidP="009536F4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szCs w:val="24"/>
                <w:lang w:val="pt-BR"/>
              </w:rPr>
            </w:pPr>
          </w:p>
          <w:p w14:paraId="12EC7799" w14:textId="417A41A1" w:rsidR="00B33918" w:rsidRPr="00846033" w:rsidRDefault="00B33918" w:rsidP="009536F4">
            <w:pPr>
              <w:pStyle w:val="Cabealho"/>
              <w:numPr>
                <w:ilvl w:val="0"/>
                <w:numId w:val="17"/>
              </w:numPr>
              <w:spacing w:line="276" w:lineRule="auto"/>
              <w:jc w:val="both"/>
              <w:rPr>
                <w:lang w:val="pt-BR"/>
              </w:rPr>
            </w:pPr>
            <w:r w:rsidRPr="00B33918">
              <w:rPr>
                <w:rFonts w:ascii="Arial" w:hAnsi="Arial" w:cs="Arial"/>
                <w:b/>
                <w:bCs/>
                <w:szCs w:val="24"/>
                <w:lang w:val="pt-BR"/>
              </w:rPr>
              <w:t xml:space="preserve">2. Diferencie as técnicas RAID 0, RAID 1 e RAID 5, apresentando vantagens e </w:t>
            </w:r>
            <w:r w:rsidRPr="00B33918">
              <w:rPr>
                <w:rFonts w:ascii="Arial" w:hAnsi="Arial" w:cs="Arial"/>
                <w:b/>
                <w:bCs/>
                <w:szCs w:val="24"/>
              </w:rPr>
              <w:t>desvantagens</w:t>
            </w:r>
            <w:r w:rsidR="00846033">
              <w:rPr>
                <w:rFonts w:ascii="Arial" w:hAnsi="Arial" w:cs="Arial"/>
                <w:b/>
                <w:bCs/>
                <w:szCs w:val="24"/>
              </w:rPr>
              <w:t>.</w:t>
            </w:r>
          </w:p>
          <w:p w14:paraId="0A348712" w14:textId="7E23E8BF" w:rsidR="00846033" w:rsidRDefault="00846033" w:rsidP="009536F4">
            <w:pPr>
              <w:pStyle w:val="Cabealho"/>
              <w:spacing w:line="276" w:lineRule="auto"/>
              <w:jc w:val="both"/>
              <w:rPr>
                <w:rFonts w:ascii="Arial" w:hAnsi="Arial" w:cs="Arial"/>
                <w:i/>
                <w:iCs/>
                <w:szCs w:val="24"/>
                <w:lang w:val="pt-BR"/>
              </w:rPr>
            </w:pPr>
            <w:r w:rsidRPr="00C71382">
              <w:rPr>
                <w:rFonts w:ascii="Arial" w:hAnsi="Arial" w:cs="Arial"/>
                <w:i/>
                <w:iCs/>
                <w:szCs w:val="24"/>
                <w:lang w:val="pt-BR"/>
              </w:rPr>
              <w:t>R=</w:t>
            </w:r>
            <w:r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</w:t>
            </w:r>
            <w:r w:rsidR="00A90D90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* </w:t>
            </w:r>
            <w:r>
              <w:rPr>
                <w:rFonts w:ascii="Arial" w:hAnsi="Arial" w:cs="Arial"/>
                <w:i/>
                <w:iCs/>
                <w:szCs w:val="24"/>
                <w:lang w:val="pt-BR"/>
              </w:rPr>
              <w:t>RAID 0: Cada informação gravada na unidade de armazenamento secundária, é dividida no meio usando tanto a capacidade de armazenamento como a velocidade de cada unidade, porem sendo menos eficaz no quesito segurança, não havendo redundância, pois a perca de alguma das unidades, compete na perca de todos os dados.</w:t>
            </w:r>
          </w:p>
          <w:p w14:paraId="11A24A12" w14:textId="444447FB" w:rsidR="00846033" w:rsidRDefault="00A90D90" w:rsidP="009536F4">
            <w:pPr>
              <w:pStyle w:val="Cabealho"/>
              <w:spacing w:line="276" w:lineRule="auto"/>
              <w:jc w:val="both"/>
              <w:rPr>
                <w:rFonts w:ascii="Arial" w:hAnsi="Arial" w:cs="Arial"/>
                <w:i/>
                <w:iCs/>
                <w:szCs w:val="24"/>
                <w:lang w:val="pt-BR"/>
              </w:rPr>
            </w:pPr>
            <w:r>
              <w:rPr>
                <w:rFonts w:ascii="Arial" w:hAnsi="Arial" w:cs="Arial"/>
                <w:i/>
                <w:iCs/>
                <w:szCs w:val="24"/>
                <w:lang w:val="pt-BR"/>
              </w:rPr>
              <w:t>* RAID 1: Cada informação gravada na unidade de armazenamento secundária, é duplicada nas duas unidades, não interferindo no ganho de performance, porem há redundância, os arquivos serão gravados ao mesmo tempo nas duas unidades (Espelhamento).</w:t>
            </w:r>
          </w:p>
          <w:p w14:paraId="6BB5F833" w14:textId="2F7E8952" w:rsidR="00846033" w:rsidRPr="00C91780" w:rsidRDefault="00A90D90" w:rsidP="009536F4">
            <w:pPr>
              <w:pStyle w:val="Cabealho"/>
              <w:spacing w:line="276" w:lineRule="auto"/>
              <w:jc w:val="both"/>
              <w:rPr>
                <w:lang w:val="pt-BR"/>
              </w:rPr>
            </w:pPr>
            <w:r>
              <w:rPr>
                <w:rFonts w:ascii="Arial" w:hAnsi="Arial" w:cs="Arial"/>
                <w:i/>
                <w:iCs/>
                <w:szCs w:val="24"/>
                <w:lang w:val="pt-BR"/>
              </w:rPr>
              <w:t>* RAID 5: C</w:t>
            </w:r>
            <w:r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onsiste em distribuir os dados entre os discos do </w:t>
            </w:r>
            <w:proofErr w:type="spellStart"/>
            <w:r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>array</w:t>
            </w:r>
            <w:proofErr w:type="spellEnd"/>
            <w:r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e implementar </w:t>
            </w:r>
            <w:r w:rsidR="00F46AE8"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>redundância</w:t>
            </w:r>
            <w:r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baseada em paridade. Este mecanismo de </w:t>
            </w:r>
            <w:r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>redundância</w:t>
            </w:r>
            <w:r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é implementado </w:t>
            </w:r>
            <w:r w:rsidR="009536F4" w:rsidRPr="00A90D90">
              <w:rPr>
                <w:rFonts w:ascii="Arial" w:hAnsi="Arial" w:cs="Arial"/>
                <w:i/>
                <w:iCs/>
                <w:szCs w:val="24"/>
                <w:lang w:val="pt-BR"/>
              </w:rPr>
              <w:t>através</w:t>
            </w:r>
            <w:r w:rsidR="00F46AE8">
              <w:t xml:space="preserve"> 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de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cálculos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do valor da paridade dos dados, que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são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armazenados nos discos do </w:t>
            </w:r>
            <w:proofErr w:type="spellStart"/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array</w:t>
            </w:r>
            <w:proofErr w:type="spellEnd"/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junto</w:t>
            </w:r>
            <w:r w:rsidR="009536F4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</w:t>
            </w:r>
            <w:r w:rsidR="009536F4">
              <w:t>com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os dados</w:t>
            </w:r>
            <w:r w:rsid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. </w:t>
            </w:r>
            <w:r w:rsidR="00F46AE8">
              <w:t xml:space="preserve"> 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Caso haja uma falha em qualquer um dos discos do </w:t>
            </w:r>
            <w:proofErr w:type="spellStart"/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array</w:t>
            </w:r>
            <w:proofErr w:type="spellEnd"/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, os dados podem ser recuperados por um algoritmo de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reconstrução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que utiliza as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informações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paridade dos demais discos. Esta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recuperação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ocorre automaticamente e </w:t>
            </w:r>
            <w:proofErr w:type="spellStart"/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e</w:t>
            </w:r>
            <w:proofErr w:type="spellEnd"/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́ transparente ao sistema de arquivos</w:t>
            </w:r>
            <w:r w:rsid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. 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A principal vantagem de uma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técnica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redundância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que utiliza paridade é que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e</w:t>
            </w:r>
            <w:r w:rsidR="009536F4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ssa 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requer um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espaço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adicional menor para armazenar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informação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controle que a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técnica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espelha- mento. A capacidade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útil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do subsistema de discos com a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técnica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RAID 5 implementada é de aproximadamente 80%. Apesar disso, esta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técnica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redundância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requer um overhead nas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operações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de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gravação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no disco em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função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do </w:t>
            </w:r>
            <w:r w:rsidR="009536F4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>cálculo</w:t>
            </w:r>
            <w:r w:rsidR="00F46AE8" w:rsidRPr="00F46AE8">
              <w:rPr>
                <w:rFonts w:ascii="Arial" w:hAnsi="Arial" w:cs="Arial"/>
                <w:i/>
                <w:iCs/>
                <w:szCs w:val="24"/>
                <w:lang w:val="pt-BR"/>
              </w:rPr>
              <w:t xml:space="preserve"> da paridade.</w:t>
            </w:r>
          </w:p>
        </w:tc>
      </w:tr>
      <w:tr w:rsidR="00B33918" w:rsidRPr="00C91780" w14:paraId="6284E8BB" w14:textId="77777777" w:rsidTr="00B33918">
        <w:trPr>
          <w:trHeight w:val="317"/>
        </w:trPr>
        <w:tc>
          <w:tcPr>
            <w:tcW w:w="10030" w:type="dxa"/>
          </w:tcPr>
          <w:p w14:paraId="724BD706" w14:textId="44F66140" w:rsidR="00B33918" w:rsidRPr="00C91780" w:rsidRDefault="00B33918" w:rsidP="009536F4">
            <w:pPr>
              <w:pStyle w:val="Cabealho"/>
              <w:spacing w:line="276" w:lineRule="auto"/>
              <w:rPr>
                <w:lang w:val="pt-BR"/>
              </w:rPr>
            </w:pPr>
          </w:p>
        </w:tc>
      </w:tr>
      <w:tr w:rsidR="00A90D90" w:rsidRPr="00C91780" w14:paraId="4EA6D189" w14:textId="77777777" w:rsidTr="00B33918">
        <w:trPr>
          <w:trHeight w:val="317"/>
        </w:trPr>
        <w:tc>
          <w:tcPr>
            <w:tcW w:w="10030" w:type="dxa"/>
          </w:tcPr>
          <w:p w14:paraId="4E2077F5" w14:textId="4EEF60A3" w:rsidR="00A90D90" w:rsidRPr="00C91780" w:rsidRDefault="00A90D90" w:rsidP="009536F4">
            <w:pPr>
              <w:pStyle w:val="Cabealho"/>
              <w:spacing w:line="276" w:lineRule="auto"/>
              <w:rPr>
                <w:lang w:val="pt-BR"/>
              </w:rPr>
            </w:pPr>
          </w:p>
        </w:tc>
      </w:tr>
      <w:bookmarkEnd w:id="0"/>
    </w:tbl>
    <w:p w14:paraId="60D6AD04" w14:textId="5D70FBD0" w:rsidR="00B33918" w:rsidRDefault="00B33918" w:rsidP="009536F4">
      <w:pPr>
        <w:spacing w:line="276" w:lineRule="auto"/>
        <w:rPr>
          <w:lang w:val="pt-BR"/>
        </w:rPr>
      </w:pPr>
    </w:p>
    <w:p w14:paraId="0B5E7C5D" w14:textId="5D158006" w:rsidR="00B33918" w:rsidRDefault="00B33918" w:rsidP="009536F4">
      <w:pPr>
        <w:spacing w:line="276" w:lineRule="auto"/>
        <w:rPr>
          <w:lang w:val="pt-BR"/>
        </w:rPr>
      </w:pPr>
    </w:p>
    <w:p w14:paraId="1C831A10" w14:textId="4D119DC9" w:rsidR="00B33918" w:rsidRDefault="00B33918" w:rsidP="009536F4">
      <w:pPr>
        <w:spacing w:line="276" w:lineRule="auto"/>
        <w:rPr>
          <w:lang w:val="pt-BR"/>
        </w:rPr>
      </w:pPr>
    </w:p>
    <w:p w14:paraId="43C9C0C2" w14:textId="4A0C91AD" w:rsidR="00B33918" w:rsidRPr="00C91780" w:rsidRDefault="00B33918" w:rsidP="009536F4">
      <w:pPr>
        <w:spacing w:line="276" w:lineRule="auto"/>
        <w:rPr>
          <w:lang w:val="pt-BR"/>
        </w:rPr>
      </w:pPr>
    </w:p>
    <w:sectPr w:rsidR="00B33918" w:rsidRPr="00C91780" w:rsidSect="0065226A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D5D62" w14:textId="77777777" w:rsidR="00BD4507" w:rsidRDefault="00BD4507" w:rsidP="0068194B">
      <w:r>
        <w:separator/>
      </w:r>
    </w:p>
    <w:p w14:paraId="1C743226" w14:textId="77777777" w:rsidR="00BD4507" w:rsidRDefault="00BD4507"/>
    <w:p w14:paraId="30B4A277" w14:textId="77777777" w:rsidR="00BD4507" w:rsidRDefault="00BD4507"/>
  </w:endnote>
  <w:endnote w:type="continuationSeparator" w:id="0">
    <w:p w14:paraId="76831869" w14:textId="77777777" w:rsidR="00BD4507" w:rsidRDefault="00BD4507" w:rsidP="0068194B">
      <w:r>
        <w:continuationSeparator/>
      </w:r>
    </w:p>
    <w:p w14:paraId="1E4C7BEB" w14:textId="77777777" w:rsidR="00BD4507" w:rsidRDefault="00BD4507"/>
    <w:p w14:paraId="773A9EF0" w14:textId="77777777" w:rsidR="00BD4507" w:rsidRDefault="00BD4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7C74E" w14:textId="77777777" w:rsidR="002B2958" w:rsidRPr="00C91780" w:rsidRDefault="002B2958">
        <w:pPr>
          <w:pStyle w:val="Rodap"/>
          <w:rPr>
            <w:lang w:val="pt-BR"/>
          </w:rPr>
        </w:pPr>
        <w:r w:rsidRPr="00C91780">
          <w:rPr>
            <w:lang w:val="pt-BR" w:bidi="pt-BR"/>
          </w:rPr>
          <w:fldChar w:fldCharType="begin"/>
        </w:r>
        <w:r w:rsidRPr="00C91780">
          <w:rPr>
            <w:lang w:val="pt-BR" w:bidi="pt-BR"/>
          </w:rPr>
          <w:instrText xml:space="preserve"> PAGE   \* MERGEFORMAT </w:instrText>
        </w:r>
        <w:r w:rsidRPr="00C91780">
          <w:rPr>
            <w:lang w:val="pt-BR" w:bidi="pt-BR"/>
          </w:rPr>
          <w:fldChar w:fldCharType="separate"/>
        </w:r>
        <w:r w:rsidR="002A1945" w:rsidRPr="00C91780">
          <w:rPr>
            <w:noProof/>
            <w:lang w:val="pt-BR" w:bidi="pt-BR"/>
          </w:rPr>
          <w:t>2</w:t>
        </w:r>
        <w:r w:rsidRPr="00C91780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E2AD0" w14:textId="77777777" w:rsidR="00BD4507" w:rsidRDefault="00BD4507" w:rsidP="0068194B">
      <w:r>
        <w:separator/>
      </w:r>
    </w:p>
    <w:p w14:paraId="0D9D405D" w14:textId="77777777" w:rsidR="00BD4507" w:rsidRDefault="00BD4507"/>
    <w:p w14:paraId="64BAD83F" w14:textId="77777777" w:rsidR="00BD4507" w:rsidRDefault="00BD4507"/>
  </w:footnote>
  <w:footnote w:type="continuationSeparator" w:id="0">
    <w:p w14:paraId="71E7A58D" w14:textId="77777777" w:rsidR="00BD4507" w:rsidRDefault="00BD4507" w:rsidP="0068194B">
      <w:r>
        <w:continuationSeparator/>
      </w:r>
    </w:p>
    <w:p w14:paraId="5EC6F640" w14:textId="77777777" w:rsidR="00BD4507" w:rsidRDefault="00BD4507"/>
    <w:p w14:paraId="11E1E1F9" w14:textId="77777777" w:rsidR="00BD4507" w:rsidRDefault="00BD45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27BC6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9B796D" wp14:editId="268E3AC4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4825DB" id="Conector Re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24B3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6646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C01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8324D"/>
    <w:multiLevelType w:val="hybridMultilevel"/>
    <w:tmpl w:val="321A92EC"/>
    <w:lvl w:ilvl="0" w:tplc="C316961C"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E25607"/>
    <w:multiLevelType w:val="hybridMultilevel"/>
    <w:tmpl w:val="091E2DC6"/>
    <w:lvl w:ilvl="0" w:tplc="734817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52D5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4A10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E240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76CF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2C1C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F45E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20A4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AA34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3DD2C51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46819CE"/>
    <w:multiLevelType w:val="hybridMultilevel"/>
    <w:tmpl w:val="0AAEF8B2"/>
    <w:lvl w:ilvl="0" w:tplc="8BEEB1B6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65F74A2"/>
    <w:multiLevelType w:val="hybridMultilevel"/>
    <w:tmpl w:val="8FCAA600"/>
    <w:lvl w:ilvl="0" w:tplc="C9182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248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EF2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DE5D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DAC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788A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EA95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C4A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2EA9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7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D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77AC"/>
    <w:rsid w:val="001C026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1EE"/>
    <w:rsid w:val="00236D54"/>
    <w:rsid w:val="00241D8C"/>
    <w:rsid w:val="00241FDB"/>
    <w:rsid w:val="0024720C"/>
    <w:rsid w:val="00247E2F"/>
    <w:rsid w:val="0025738F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311E"/>
    <w:rsid w:val="003D380F"/>
    <w:rsid w:val="003E160D"/>
    <w:rsid w:val="003F1D5F"/>
    <w:rsid w:val="00405128"/>
    <w:rsid w:val="00406CFF"/>
    <w:rsid w:val="00416625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E8C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9E4"/>
    <w:rsid w:val="007C0566"/>
    <w:rsid w:val="007C606B"/>
    <w:rsid w:val="007E6A61"/>
    <w:rsid w:val="00801140"/>
    <w:rsid w:val="008011AC"/>
    <w:rsid w:val="00803404"/>
    <w:rsid w:val="00834955"/>
    <w:rsid w:val="00846033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6F4"/>
    <w:rsid w:val="009571D8"/>
    <w:rsid w:val="009650EA"/>
    <w:rsid w:val="0097790C"/>
    <w:rsid w:val="0098506E"/>
    <w:rsid w:val="009A44CE"/>
    <w:rsid w:val="009C4DFC"/>
    <w:rsid w:val="009C7B8F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0D9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3918"/>
    <w:rsid w:val="00B4602E"/>
    <w:rsid w:val="00B50F99"/>
    <w:rsid w:val="00B51D1B"/>
    <w:rsid w:val="00B540F4"/>
    <w:rsid w:val="00B546CB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D4507"/>
    <w:rsid w:val="00BE423E"/>
    <w:rsid w:val="00BF61AC"/>
    <w:rsid w:val="00C066F4"/>
    <w:rsid w:val="00C47FA6"/>
    <w:rsid w:val="00C57FC6"/>
    <w:rsid w:val="00C61433"/>
    <w:rsid w:val="00C66A7D"/>
    <w:rsid w:val="00C71382"/>
    <w:rsid w:val="00C779DA"/>
    <w:rsid w:val="00C814F7"/>
    <w:rsid w:val="00C85444"/>
    <w:rsid w:val="00C91780"/>
    <w:rsid w:val="00CA4B4D"/>
    <w:rsid w:val="00CB35C3"/>
    <w:rsid w:val="00CD323D"/>
    <w:rsid w:val="00CE4030"/>
    <w:rsid w:val="00CE64B3"/>
    <w:rsid w:val="00CE7D7C"/>
    <w:rsid w:val="00CF1A49"/>
    <w:rsid w:val="00D0630C"/>
    <w:rsid w:val="00D243A9"/>
    <w:rsid w:val="00D305E5"/>
    <w:rsid w:val="00D37CD3"/>
    <w:rsid w:val="00D66A52"/>
    <w:rsid w:val="00D66EFA"/>
    <w:rsid w:val="00D72A2D"/>
    <w:rsid w:val="00D84084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16A3"/>
    <w:rsid w:val="00DD3EC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6305"/>
    <w:rsid w:val="00E5632B"/>
    <w:rsid w:val="00E70240"/>
    <w:rsid w:val="00E71E6B"/>
    <w:rsid w:val="00E81CC5"/>
    <w:rsid w:val="00E85A87"/>
    <w:rsid w:val="00E85B4A"/>
    <w:rsid w:val="00E9022B"/>
    <w:rsid w:val="00E9528E"/>
    <w:rsid w:val="00E97125"/>
    <w:rsid w:val="00EA5099"/>
    <w:rsid w:val="00EB06D4"/>
    <w:rsid w:val="00EC1351"/>
    <w:rsid w:val="00EC4CBF"/>
    <w:rsid w:val="00EE2CA8"/>
    <w:rsid w:val="00EF17E8"/>
    <w:rsid w:val="00EF51D9"/>
    <w:rsid w:val="00F130DD"/>
    <w:rsid w:val="00F24884"/>
    <w:rsid w:val="00F46AE8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D1C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80"/>
    <w:rPr>
      <w:rFonts w:ascii="Calibri" w:hAnsi="Calibri" w:cs="Calibri"/>
      <w:sz w:val="24"/>
    </w:rPr>
  </w:style>
  <w:style w:type="paragraph" w:styleId="Ttulo1">
    <w:name w:val="heading 1"/>
    <w:basedOn w:val="Normal"/>
    <w:link w:val="Ttulo1Char"/>
    <w:uiPriority w:val="9"/>
    <w:qFormat/>
    <w:rsid w:val="00C91780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C91780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C91780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780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780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780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780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780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780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C917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91780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C91780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91780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91780"/>
  </w:style>
  <w:style w:type="character" w:customStyle="1" w:styleId="CabealhoChar">
    <w:name w:val="Cabeçalho Char"/>
    <w:basedOn w:val="Fontepargpadro"/>
    <w:link w:val="Cabealho"/>
    <w:uiPriority w:val="99"/>
    <w:rsid w:val="00C91780"/>
    <w:rPr>
      <w:rFonts w:ascii="Calibri" w:hAnsi="Calibri" w:cs="Calibri"/>
      <w:sz w:val="24"/>
    </w:rPr>
  </w:style>
  <w:style w:type="paragraph" w:styleId="Rodap">
    <w:name w:val="footer"/>
    <w:basedOn w:val="Normal"/>
    <w:link w:val="RodapChar"/>
    <w:uiPriority w:val="99"/>
    <w:unhideWhenUsed/>
    <w:rsid w:val="00C91780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C91780"/>
    <w:rPr>
      <w:rFonts w:ascii="Calibri" w:hAnsi="Calibri" w:cs="Calibri"/>
      <w:sz w:val="24"/>
    </w:rPr>
  </w:style>
  <w:style w:type="character" w:styleId="TextodoEspaoReservado">
    <w:name w:val="Placeholder Text"/>
    <w:basedOn w:val="Fontepargpadro"/>
    <w:uiPriority w:val="99"/>
    <w:semiHidden/>
    <w:rsid w:val="00C91780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C91780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C91780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1780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91780"/>
    <w:rPr>
      <w:rFonts w:ascii="Calibri" w:eastAsiaTheme="majorEastAsia" w:hAnsi="Calibri" w:cs="Calibri"/>
      <w:b/>
      <w:caps/>
      <w:sz w:val="24"/>
      <w:szCs w:val="24"/>
    </w:rPr>
  </w:style>
  <w:style w:type="table" w:styleId="Tabelacomgrade">
    <w:name w:val="Table Grid"/>
    <w:basedOn w:val="Tabelanormal"/>
    <w:uiPriority w:val="39"/>
    <w:rsid w:val="00C91780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C91780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C91780"/>
    <w:pPr>
      <w:numPr>
        <w:numId w:val="5"/>
      </w:numPr>
      <w:spacing w:before="120"/>
    </w:pPr>
  </w:style>
  <w:style w:type="paragraph" w:styleId="Numerada">
    <w:name w:val="List Number"/>
    <w:basedOn w:val="Normal"/>
    <w:uiPriority w:val="13"/>
    <w:qFormat/>
    <w:rsid w:val="00C91780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C91780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780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780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91780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1780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C9178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91780"/>
    <w:rPr>
      <w:rFonts w:ascii="Calibri" w:hAnsi="Calibri" w:cs="Calibri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C91780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91780"/>
    <w:rPr>
      <w:rFonts w:ascii="Calibri" w:hAnsi="Calibri" w:cs="Calibri"/>
      <w:i/>
      <w:iCs/>
      <w:color w:val="1D824C" w:themeColor="accent1"/>
      <w:sz w:val="24"/>
    </w:rPr>
  </w:style>
  <w:style w:type="character" w:styleId="TtulodoLivro">
    <w:name w:val="Book Title"/>
    <w:basedOn w:val="Fontepargpadro"/>
    <w:uiPriority w:val="33"/>
    <w:semiHidden/>
    <w:unhideWhenUsed/>
    <w:rsid w:val="00C91780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C91780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91780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780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780"/>
    <w:rPr>
      <w:rFonts w:ascii="Segoe UI" w:hAnsi="Segoe UI" w:cs="Segoe UI"/>
      <w:sz w:val="24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9178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91780"/>
    <w:rPr>
      <w:rFonts w:ascii="Calibri" w:hAnsi="Calibri" w:cs="Calibri"/>
      <w:sz w:val="24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9178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91780"/>
    <w:rPr>
      <w:rFonts w:ascii="Calibri" w:hAnsi="Calibri" w:cs="Calibri"/>
      <w:sz w:val="24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91780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178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17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1780"/>
    <w:rPr>
      <w:rFonts w:ascii="Calibri" w:hAnsi="Calibri" w:cs="Calibri"/>
      <w:b/>
      <w:bCs/>
      <w:sz w:val="24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91780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91780"/>
    <w:rPr>
      <w:rFonts w:ascii="Segoe UI" w:hAnsi="Segoe UI" w:cs="Segoe UI"/>
      <w:sz w:val="24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91780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Remetente">
    <w:name w:val="envelope return"/>
    <w:basedOn w:val="Normal"/>
    <w:uiPriority w:val="99"/>
    <w:semiHidden/>
    <w:unhideWhenUsed/>
    <w:rsid w:val="00C91780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1780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1780"/>
    <w:rPr>
      <w:rFonts w:ascii="Calibri" w:hAnsi="Calibri" w:cs="Calibri"/>
      <w:sz w:val="24"/>
      <w:szCs w:val="20"/>
    </w:rPr>
  </w:style>
  <w:style w:type="character" w:styleId="CdigoHTML">
    <w:name w:val="HTML Code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80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80"/>
    <w:rPr>
      <w:rFonts w:ascii="Consolas" w:hAnsi="Consolas" w:cs="Calibri"/>
      <w:sz w:val="24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91780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91780"/>
    <w:rPr>
      <w:rFonts w:ascii="Consolas" w:hAnsi="Consolas" w:cs="Calibri"/>
      <w:sz w:val="24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780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C91780"/>
  </w:style>
  <w:style w:type="paragraph" w:styleId="Textoembloco">
    <w:name w:val="Block Text"/>
    <w:basedOn w:val="Normal"/>
    <w:uiPriority w:val="99"/>
    <w:semiHidden/>
    <w:unhideWhenUsed/>
    <w:rsid w:val="00C91780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9178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91780"/>
    <w:rPr>
      <w:rFonts w:ascii="Calibri" w:hAnsi="Calibri" w:cs="Calibri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9178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91780"/>
    <w:rPr>
      <w:rFonts w:ascii="Calibri" w:hAnsi="Calibri" w:cs="Calibri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9178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91780"/>
    <w:rPr>
      <w:rFonts w:ascii="Calibri" w:hAnsi="Calibri" w:cs="Calibri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9178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91780"/>
    <w:rPr>
      <w:rFonts w:ascii="Calibri" w:hAnsi="Calibri" w:cs="Calibri"/>
      <w:sz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9178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91780"/>
    <w:rPr>
      <w:rFonts w:ascii="Calibri" w:hAnsi="Calibri" w:cs="Calibri"/>
      <w:sz w:val="24"/>
    </w:rPr>
  </w:style>
  <w:style w:type="table" w:styleId="GradeColorida">
    <w:name w:val="Colorful Grid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91780"/>
  </w:style>
  <w:style w:type="character" w:customStyle="1" w:styleId="DataChar">
    <w:name w:val="Data Char"/>
    <w:basedOn w:val="Fontepargpadro"/>
    <w:link w:val="Data"/>
    <w:uiPriority w:val="99"/>
    <w:semiHidden/>
    <w:rsid w:val="00C91780"/>
    <w:rPr>
      <w:rFonts w:ascii="Calibri" w:hAnsi="Calibri" w:cs="Calibri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9178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91780"/>
    <w:rPr>
      <w:rFonts w:ascii="Calibri" w:hAnsi="Calibri" w:cs="Calibri"/>
      <w:sz w:val="24"/>
    </w:rPr>
  </w:style>
  <w:style w:type="character" w:styleId="Refdenotadefim">
    <w:name w:val="end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C91780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91780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C91780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780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9178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91780"/>
    <w:rPr>
      <w:rFonts w:ascii="Calibri" w:hAnsi="Calibri" w:cs="Calibri"/>
      <w:i/>
      <w:iCs/>
      <w:sz w:val="24"/>
    </w:rPr>
  </w:style>
  <w:style w:type="character" w:styleId="CitaoHTML">
    <w:name w:val="HTML Cit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C91780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780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91780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91780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91780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91780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91780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91780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91780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91780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91780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91780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C91780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91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C9178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9178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9178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9178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91780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9178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91780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91780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9178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9178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9178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9178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91780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C91780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9178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91780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91780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C9178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91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91780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91780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91780"/>
    <w:rPr>
      <w:rFonts w:ascii="Times New Roman" w:hAnsi="Times New Roman" w:cs="Times New Roman"/>
      <w:szCs w:val="24"/>
    </w:rPr>
  </w:style>
  <w:style w:type="paragraph" w:styleId="Recuonormal">
    <w:name w:val="Normal Indent"/>
    <w:basedOn w:val="Normal"/>
    <w:uiPriority w:val="99"/>
    <w:semiHidden/>
    <w:unhideWhenUsed/>
    <w:rsid w:val="00C9178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9178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91780"/>
    <w:rPr>
      <w:rFonts w:ascii="Calibri" w:hAnsi="Calibri" w:cs="Calibri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C917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917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917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9178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917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91780"/>
  </w:style>
  <w:style w:type="character" w:customStyle="1" w:styleId="SaudaoChar">
    <w:name w:val="Saudação Char"/>
    <w:basedOn w:val="Fontepargpadro"/>
    <w:link w:val="Saudao"/>
    <w:uiPriority w:val="99"/>
    <w:semiHidden/>
    <w:rsid w:val="00C91780"/>
    <w:rPr>
      <w:rFonts w:ascii="Calibri" w:hAnsi="Calibri" w:cs="Calibri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C9178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91780"/>
    <w:rPr>
      <w:rFonts w:ascii="Calibri" w:hAnsi="Calibri" w:cs="Calibri"/>
      <w:sz w:val="24"/>
    </w:rPr>
  </w:style>
  <w:style w:type="character" w:styleId="nfaseSutil">
    <w:name w:val="Subtle Emphasis"/>
    <w:basedOn w:val="Fontepargpadro"/>
    <w:uiPriority w:val="19"/>
    <w:semiHidden/>
    <w:unhideWhenUsed/>
    <w:rsid w:val="00C91780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C917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917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917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917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917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917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917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917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917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917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917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917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917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917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917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917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917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917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91780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91780"/>
  </w:style>
  <w:style w:type="table" w:styleId="Tabelaprofissional">
    <w:name w:val="Table Professional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917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917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917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9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91780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9178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917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917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9178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9178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9178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9178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9178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91780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C91780"/>
    <w:pPr>
      <w:jc w:val="center"/>
    </w:pPr>
    <w:rPr>
      <w:b/>
      <w:color w:val="1D824C" w:themeColor="accent1"/>
    </w:rPr>
  </w:style>
  <w:style w:type="character" w:customStyle="1" w:styleId="Textocinza">
    <w:name w:val="Texto cinza"/>
    <w:basedOn w:val="Fontepargpadro"/>
    <w:uiPriority w:val="4"/>
    <w:semiHidden/>
    <w:qFormat/>
    <w:rsid w:val="00C91780"/>
    <w:rPr>
      <w:rFonts w:ascii="Calibri" w:hAnsi="Calibri" w:cs="Calibri"/>
      <w:color w:val="808080" w:themeColor="background1" w:themeShade="80"/>
    </w:rPr>
  </w:style>
  <w:style w:type="character" w:styleId="Meno">
    <w:name w:val="Mention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C91780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C91780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C91780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C91780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C91780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C91780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C91780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C91780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C91780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c\AppData\Local\Microsoft\Office\16.0\DTS\pt-BR%7b1012562C-F9BE-40D0-B87B-DB450559228F%7d\%7b01D76B23-FCEE-4CBA-B1CF-F0FD5FFF07F5%7dtf16392877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{01D76B23-FCEE-4CBA-B1CF-F0FD5FFF07F5}tf16392877</Template>
  <TotalTime>0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2020-05-21T23:38:00Z</dcterms:created>
  <dcterms:modified xsi:type="dcterms:W3CDTF">2020-05-22T01:10:00Z</dcterms:modified>
  <cp:category/>
</cp:coreProperties>
</file>